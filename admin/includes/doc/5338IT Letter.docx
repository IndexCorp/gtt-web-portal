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CC" w:rsidRPr="00C67034" w:rsidRDefault="00C67034" w:rsidP="00C67034">
      <w:pPr>
        <w:pStyle w:val="Title"/>
        <w:jc w:val="center"/>
        <w:rPr>
          <w:b/>
          <w:color w:val="F24F4F" w:themeColor="accent1"/>
        </w:rPr>
      </w:pPr>
      <w:bookmarkStart w:id="0" w:name="_GoBack"/>
      <w:proofErr w:type="spellStart"/>
      <w:r w:rsidRPr="00C67034">
        <w:rPr>
          <w:b/>
          <w:color w:val="F24F4F" w:themeColor="accent1"/>
        </w:rPr>
        <w:t>Antum</w:t>
      </w:r>
      <w:proofErr w:type="spellEnd"/>
      <w:r w:rsidRPr="00C67034">
        <w:rPr>
          <w:b/>
          <w:color w:val="F24F4F" w:themeColor="accent1"/>
        </w:rPr>
        <w:t xml:space="preserve"> Software Solutions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3743"/>
        <w:gridCol w:w="7057"/>
      </w:tblGrid>
      <w:tr w:rsidR="00D863C7" w:rsidTr="00D863C7">
        <w:tc>
          <w:tcPr>
            <w:tcW w:w="1733" w:type="pct"/>
            <w:tcBorders>
              <w:top w:val="single" w:sz="4" w:space="0" w:color="BCB8AC" w:themeColor="text2" w:themeTint="66"/>
            </w:tcBorders>
          </w:tcPr>
          <w:p w:rsidR="00C67034" w:rsidRPr="00C67034" w:rsidRDefault="00C67034" w:rsidP="003F3593">
            <w:pPr>
              <w:pStyle w:val="ContactInf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Head Office</w:t>
            </w:r>
          </w:p>
          <w:p w:rsidR="00C67034" w:rsidRPr="00C67034" w:rsidRDefault="00C67034" w:rsidP="003F3593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  <w:r w:rsidRPr="00C67034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C67034">
              <w:rPr>
                <w:rFonts w:asciiTheme="majorHAnsi" w:hAnsiTheme="majorHAnsi"/>
                <w:sz w:val="24"/>
                <w:szCs w:val="24"/>
              </w:rPr>
              <w:t>Alh</w:t>
            </w:r>
            <w:proofErr w:type="spellEnd"/>
            <w:r w:rsidRPr="00C6703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C67034">
              <w:rPr>
                <w:rFonts w:asciiTheme="majorHAnsi" w:hAnsiTheme="majorHAnsi"/>
                <w:sz w:val="24"/>
                <w:szCs w:val="24"/>
              </w:rPr>
              <w:t>Adebisi</w:t>
            </w:r>
            <w:proofErr w:type="spellEnd"/>
            <w:r w:rsidRPr="00C6703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 w:rsidRPr="00C67034">
              <w:rPr>
                <w:rFonts w:asciiTheme="majorHAnsi" w:hAnsiTheme="majorHAnsi"/>
                <w:sz w:val="24"/>
                <w:szCs w:val="24"/>
              </w:rPr>
              <w:t>Street .</w:t>
            </w:r>
            <w:proofErr w:type="gramEnd"/>
          </w:p>
          <w:p w:rsidR="00C67034" w:rsidRPr="00C67034" w:rsidRDefault="00C67034" w:rsidP="003F3593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  <w:r w:rsidRPr="00C67034">
              <w:rPr>
                <w:rFonts w:asciiTheme="majorHAnsi" w:hAnsiTheme="majorHAnsi"/>
                <w:sz w:val="24"/>
                <w:szCs w:val="24"/>
              </w:rPr>
              <w:t xml:space="preserve">Opposite </w:t>
            </w:r>
            <w:proofErr w:type="spellStart"/>
            <w:r w:rsidRPr="00C67034">
              <w:rPr>
                <w:rFonts w:asciiTheme="majorHAnsi" w:hAnsiTheme="majorHAnsi"/>
                <w:sz w:val="24"/>
                <w:szCs w:val="24"/>
              </w:rPr>
              <w:t>Amao</w:t>
            </w:r>
            <w:proofErr w:type="spellEnd"/>
            <w:r w:rsidRPr="00C67034">
              <w:rPr>
                <w:rFonts w:asciiTheme="majorHAnsi" w:hAnsiTheme="majorHAnsi"/>
                <w:sz w:val="24"/>
                <w:szCs w:val="24"/>
              </w:rPr>
              <w:t xml:space="preserve"> Estate,</w:t>
            </w:r>
          </w:p>
          <w:p w:rsidR="00D863C7" w:rsidRPr="00C67034" w:rsidRDefault="00C67034" w:rsidP="003F3593">
            <w:pPr>
              <w:pStyle w:val="ContactInfo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67034">
              <w:rPr>
                <w:rFonts w:asciiTheme="majorHAnsi" w:hAnsiTheme="majorHAnsi"/>
                <w:sz w:val="24"/>
                <w:szCs w:val="24"/>
              </w:rPr>
              <w:t>Orogun</w:t>
            </w:r>
            <w:proofErr w:type="spellEnd"/>
            <w:r w:rsidRPr="00C67034">
              <w:rPr>
                <w:rFonts w:asciiTheme="majorHAnsi" w:hAnsiTheme="majorHAnsi"/>
                <w:sz w:val="24"/>
                <w:szCs w:val="24"/>
              </w:rPr>
              <w:t>, Ibadan.</w:t>
            </w:r>
          </w:p>
          <w:p w:rsidR="00C67034" w:rsidRPr="00C67034" w:rsidRDefault="00C67034" w:rsidP="003F3593">
            <w:pPr>
              <w:pStyle w:val="ContactInfo"/>
              <w:rPr>
                <w:sz w:val="24"/>
                <w:szCs w:val="24"/>
              </w:rPr>
            </w:pPr>
          </w:p>
          <w:p w:rsidR="00C67034" w:rsidRDefault="00C67034" w:rsidP="003A3128">
            <w:pPr>
              <w:pStyle w:val="ContactInfo"/>
            </w:pPr>
          </w:p>
          <w:p w:rsidR="00BF1215" w:rsidRDefault="00BF1215" w:rsidP="003A3128">
            <w:pPr>
              <w:pStyle w:val="ContactInfo"/>
            </w:pPr>
          </w:p>
          <w:p w:rsidR="00BF1215" w:rsidRDefault="00BF1215" w:rsidP="003A3128">
            <w:pPr>
              <w:pStyle w:val="ContactInfo"/>
            </w:pPr>
          </w:p>
          <w:p w:rsidR="00BF1215" w:rsidRDefault="00BF1215" w:rsidP="003A3128">
            <w:pPr>
              <w:pStyle w:val="ContactInfo"/>
            </w:pPr>
          </w:p>
        </w:tc>
        <w:tc>
          <w:tcPr>
            <w:tcW w:w="3267" w:type="pct"/>
            <w:tcBorders>
              <w:top w:val="single" w:sz="4" w:space="0" w:color="BCB8AC" w:themeColor="text2" w:themeTint="66"/>
            </w:tcBorders>
          </w:tcPr>
          <w:p w:rsidR="003A3128" w:rsidRDefault="003A3128" w:rsidP="003A3128">
            <w:pPr>
              <w:pStyle w:val="ContactInf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Contact Number</w:t>
            </w:r>
          </w:p>
          <w:p w:rsidR="003A3128" w:rsidRPr="00C67034" w:rsidRDefault="003A3128" w:rsidP="003A3128">
            <w:pPr>
              <w:pStyle w:val="ContactInfo"/>
              <w:rPr>
                <w:rFonts w:asciiTheme="majorHAnsi" w:hAnsiTheme="majorHAnsi"/>
                <w:sz w:val="22"/>
                <w:szCs w:val="22"/>
              </w:rPr>
            </w:pPr>
            <w:r>
              <w:t xml:space="preserve"> </w:t>
            </w:r>
            <w:r w:rsidRPr="00C67034">
              <w:rPr>
                <w:rFonts w:asciiTheme="majorHAnsi" w:hAnsiTheme="majorHAnsi"/>
                <w:sz w:val="22"/>
                <w:szCs w:val="22"/>
              </w:rPr>
              <w:t>08083596136, 08070771962</w:t>
            </w:r>
          </w:p>
          <w:p w:rsidR="003A3128" w:rsidRDefault="003A3128" w:rsidP="003A3128">
            <w:pPr>
              <w:pStyle w:val="ContactInfo"/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Email Address</w:t>
            </w:r>
          </w:p>
          <w:p w:rsidR="003A3128" w:rsidRPr="00C67034" w:rsidRDefault="003A3128" w:rsidP="003A3128">
            <w:pPr>
              <w:pStyle w:val="ContactInfo"/>
              <w:rPr>
                <w:rFonts w:asciiTheme="majorHAnsi" w:hAnsiTheme="majorHAnsi"/>
                <w:sz w:val="22"/>
                <w:szCs w:val="22"/>
              </w:rPr>
            </w:pPr>
            <w:hyperlink r:id="rId8" w:history="1">
              <w:r w:rsidRPr="00C67034">
                <w:rPr>
                  <w:rStyle w:val="Hyperlink"/>
                  <w:rFonts w:asciiTheme="majorHAnsi" w:hAnsiTheme="majorHAnsi"/>
                  <w:sz w:val="22"/>
                  <w:szCs w:val="22"/>
                </w:rPr>
                <w:t>solutions@antumsoft.com</w:t>
              </w:r>
            </w:hyperlink>
          </w:p>
          <w:p w:rsidR="00D863C7" w:rsidRDefault="00D863C7" w:rsidP="003F3593">
            <w:pPr>
              <w:pStyle w:val="ContactInfo"/>
            </w:pPr>
          </w:p>
        </w:tc>
      </w:tr>
    </w:tbl>
    <w:p w:rsidR="006936CC" w:rsidRDefault="003A3128" w:rsidP="003A3128">
      <w:pPr>
        <w:pStyle w:val="Salutation"/>
        <w:ind w:left="0"/>
      </w:pPr>
      <w:r w:rsidRPr="003A3128">
        <w:rPr>
          <w:rFonts w:ascii="Times New Roman" w:hAnsi="Times New Roman" w:cs="Times New Roman"/>
        </w:rPr>
        <w:t>TO WHOM IT MAY CONCERN</w:t>
      </w:r>
      <w:r w:rsidR="00C93E73">
        <w:t>,</w:t>
      </w:r>
    </w:p>
    <w:p w:rsidR="003A3128" w:rsidRPr="003A3128" w:rsidRDefault="003A3128" w:rsidP="003A3128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3A3128">
        <w:rPr>
          <w:rFonts w:ascii="Times New Roman" w:hAnsi="Times New Roman" w:cs="Times New Roman"/>
          <w:b/>
          <w:sz w:val="24"/>
          <w:szCs w:val="24"/>
        </w:rPr>
        <w:t>COMPLETION OF STUDENTS INDUSTRIAL TRAINING</w:t>
      </w:r>
    </w:p>
    <w:p w:rsidR="006936CC" w:rsidRPr="003A3128" w:rsidRDefault="00614633" w:rsidP="003A3128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3A3128" w:rsidRPr="00614633">
        <w:rPr>
          <w:rFonts w:ascii="Times New Roman" w:hAnsi="Times New Roman" w:cs="Times New Roman"/>
          <w:b/>
          <w:sz w:val="24"/>
          <w:szCs w:val="24"/>
        </w:rPr>
        <w:t xml:space="preserve">Bello </w:t>
      </w:r>
      <w:proofErr w:type="spellStart"/>
      <w:r w:rsidR="003A3128" w:rsidRPr="00614633">
        <w:rPr>
          <w:rFonts w:ascii="Times New Roman" w:hAnsi="Times New Roman" w:cs="Times New Roman"/>
          <w:b/>
          <w:sz w:val="24"/>
          <w:szCs w:val="24"/>
        </w:rPr>
        <w:t>Kabir</w:t>
      </w:r>
      <w:r w:rsidR="00EC220A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C22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220A" w:rsidRPr="00EC220A">
        <w:rPr>
          <w:rFonts w:ascii="Times New Roman" w:hAnsi="Times New Roman" w:cs="Times New Roman"/>
          <w:b/>
          <w:sz w:val="24"/>
          <w:szCs w:val="24"/>
        </w:rPr>
        <w:t>Femi</w:t>
      </w:r>
      <w:r w:rsidR="00EC220A">
        <w:rPr>
          <w:rFonts w:ascii="Times New Roman" w:hAnsi="Times New Roman" w:cs="Times New Roman"/>
          <w:sz w:val="24"/>
          <w:szCs w:val="24"/>
        </w:rPr>
        <w:t xml:space="preserve">  </w:t>
      </w:r>
      <w:r w:rsidR="003A3128" w:rsidRPr="003A3128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="003A3128" w:rsidRPr="003A3128">
        <w:rPr>
          <w:rFonts w:ascii="Times New Roman" w:hAnsi="Times New Roman" w:cs="Times New Roman"/>
          <w:sz w:val="24"/>
          <w:szCs w:val="24"/>
        </w:rPr>
        <w:t xml:space="preserve"> completed</w:t>
      </w:r>
      <w:r w:rsidR="00C67034" w:rsidRPr="003A3128">
        <w:rPr>
          <w:rFonts w:ascii="Times New Roman" w:hAnsi="Times New Roman" w:cs="Times New Roman"/>
          <w:sz w:val="24"/>
          <w:szCs w:val="24"/>
        </w:rPr>
        <w:t xml:space="preserve"> his Industrial training with </w:t>
      </w:r>
      <w:proofErr w:type="spellStart"/>
      <w:r w:rsidR="00C67034" w:rsidRPr="003A3128">
        <w:rPr>
          <w:rFonts w:ascii="Times New Roman" w:hAnsi="Times New Roman" w:cs="Times New Roman"/>
          <w:sz w:val="24"/>
          <w:szCs w:val="24"/>
        </w:rPr>
        <w:t>Antum</w:t>
      </w:r>
      <w:proofErr w:type="spellEnd"/>
      <w:r w:rsidR="00C67034" w:rsidRPr="003A3128">
        <w:rPr>
          <w:rFonts w:ascii="Times New Roman" w:hAnsi="Times New Roman" w:cs="Times New Roman"/>
          <w:sz w:val="24"/>
          <w:szCs w:val="24"/>
        </w:rPr>
        <w:t xml:space="preserve"> Software Solutions.</w:t>
      </w:r>
    </w:p>
    <w:p w:rsidR="003A3128" w:rsidRPr="003A3128" w:rsidRDefault="00C67034" w:rsidP="003A3128">
      <w:pPr>
        <w:ind w:left="0"/>
        <w:rPr>
          <w:rFonts w:ascii="Times New Roman" w:hAnsi="Times New Roman" w:cs="Times New Roman"/>
          <w:sz w:val="24"/>
          <w:szCs w:val="24"/>
        </w:rPr>
      </w:pPr>
      <w:r w:rsidRPr="003A3128">
        <w:rPr>
          <w:rFonts w:ascii="Times New Roman" w:hAnsi="Times New Roman" w:cs="Times New Roman"/>
          <w:sz w:val="24"/>
          <w:szCs w:val="24"/>
        </w:rPr>
        <w:t xml:space="preserve">He </w:t>
      </w:r>
      <w:r w:rsidR="003A1B8A" w:rsidRPr="003A3128">
        <w:rPr>
          <w:rFonts w:ascii="Times New Roman" w:hAnsi="Times New Roman" w:cs="Times New Roman"/>
          <w:sz w:val="24"/>
          <w:szCs w:val="24"/>
        </w:rPr>
        <w:t>trained with</w:t>
      </w:r>
      <w:r w:rsidRPr="003A3128">
        <w:rPr>
          <w:rFonts w:ascii="Times New Roman" w:hAnsi="Times New Roman" w:cs="Times New Roman"/>
          <w:sz w:val="24"/>
          <w:szCs w:val="24"/>
        </w:rPr>
        <w:t xml:space="preserve"> the Solutions Team from 4</w:t>
      </w:r>
      <w:r w:rsidRPr="003A31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A3128">
        <w:rPr>
          <w:rFonts w:ascii="Times New Roman" w:hAnsi="Times New Roman" w:cs="Times New Roman"/>
          <w:sz w:val="24"/>
          <w:szCs w:val="24"/>
        </w:rPr>
        <w:t xml:space="preserve"> January 2016 to </w:t>
      </w:r>
      <w:r w:rsidR="003A3128" w:rsidRPr="003A3128">
        <w:rPr>
          <w:rFonts w:ascii="Times New Roman" w:hAnsi="Times New Roman" w:cs="Times New Roman"/>
          <w:sz w:val="24"/>
          <w:szCs w:val="24"/>
        </w:rPr>
        <w:t>January 4</w:t>
      </w:r>
      <w:r w:rsidR="003A3128" w:rsidRPr="003A31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A3128" w:rsidRPr="003A3128">
        <w:rPr>
          <w:rFonts w:ascii="Times New Roman" w:hAnsi="Times New Roman" w:cs="Times New Roman"/>
          <w:sz w:val="24"/>
          <w:szCs w:val="24"/>
        </w:rPr>
        <w:t xml:space="preserve"> 2017 and performed satisfactorily during the period.</w:t>
      </w:r>
    </w:p>
    <w:p w:rsidR="00C13283" w:rsidRDefault="00C13283" w:rsidP="00C13283"/>
    <w:p w:rsidR="006936CC" w:rsidRPr="003A1B8A" w:rsidRDefault="003A3128" w:rsidP="003A3128">
      <w:pPr>
        <w:pStyle w:val="Closing"/>
        <w:ind w:left="0"/>
        <w:rPr>
          <w:rFonts w:ascii="Times New Roman" w:hAnsi="Times New Roman" w:cs="Times New Roman"/>
          <w:sz w:val="24"/>
          <w:szCs w:val="24"/>
        </w:rPr>
      </w:pPr>
      <w:r w:rsidRPr="003A1B8A">
        <w:rPr>
          <w:rFonts w:ascii="Times New Roman" w:hAnsi="Times New Roman" w:cs="Times New Roman"/>
          <w:sz w:val="24"/>
          <w:szCs w:val="24"/>
        </w:rPr>
        <w:t xml:space="preserve">Yours </w:t>
      </w:r>
      <w:sdt>
        <w:sdtPr>
          <w:rPr>
            <w:rFonts w:ascii="Times New Roman" w:hAnsi="Times New Roman" w:cs="Times New Roman"/>
            <w:sz w:val="24"/>
            <w:szCs w:val="24"/>
          </w:rPr>
          <w:alias w:val="Sincerely:"/>
          <w:tag w:val="Sincerely:"/>
          <w:id w:val="-1948297566"/>
          <w:placeholder>
            <w:docPart w:val="153BDA6D9BE14AECB328B383D3C2D91D"/>
          </w:placeholder>
          <w:temporary/>
          <w:showingPlcHdr/>
          <w15:appearance w15:val="hidden"/>
        </w:sdtPr>
        <w:sdtEndPr/>
        <w:sdtContent>
          <w:r w:rsidR="00C13283" w:rsidRPr="003A1B8A">
            <w:rPr>
              <w:rFonts w:ascii="Times New Roman" w:hAnsi="Times New Roman" w:cs="Times New Roman"/>
              <w:sz w:val="24"/>
              <w:szCs w:val="24"/>
            </w:rPr>
            <w:t>Sincerely</w:t>
          </w:r>
        </w:sdtContent>
      </w:sdt>
      <w:r w:rsidR="00C93E73" w:rsidRPr="003A1B8A">
        <w:rPr>
          <w:rFonts w:ascii="Times New Roman" w:hAnsi="Times New Roman" w:cs="Times New Roman"/>
          <w:sz w:val="24"/>
          <w:szCs w:val="24"/>
        </w:rPr>
        <w:t>,</w:t>
      </w:r>
    </w:p>
    <w:p w:rsidR="00614633" w:rsidRPr="00614633" w:rsidRDefault="00614633" w:rsidP="00614633"/>
    <w:p w:rsidR="00D52EAD" w:rsidRDefault="003F2848" w:rsidP="003A3128">
      <w:pPr>
        <w:pStyle w:val="Signature"/>
        <w:ind w:left="0"/>
      </w:pPr>
      <w:sdt>
        <w:sdtPr>
          <w:alias w:val="Your Name:"/>
          <w:tag w:val="Your Name:"/>
          <w:id w:val="-241647531"/>
          <w:placeholder>
            <w:docPart w:val="6C073D4C0C974A718C8EF5EA4402F5B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C67034">
            <w:rPr>
              <w:lang w:val="en-GB"/>
            </w:rPr>
            <w:t xml:space="preserve">Adedigba </w:t>
          </w:r>
          <w:proofErr w:type="spellStart"/>
          <w:r w:rsidR="00C67034">
            <w:rPr>
              <w:lang w:val="en-GB"/>
            </w:rPr>
            <w:t>Aliu</w:t>
          </w:r>
          <w:proofErr w:type="spellEnd"/>
        </w:sdtContent>
      </w:sdt>
    </w:p>
    <w:p w:rsidR="003A3128" w:rsidRPr="003A3128" w:rsidRDefault="003A3128" w:rsidP="003A3128">
      <w:pPr>
        <w:ind w:left="0"/>
      </w:pPr>
      <w:r>
        <w:t>MD/CTO</w:t>
      </w:r>
      <w:bookmarkEnd w:id="0"/>
    </w:p>
    <w:sectPr w:rsidR="003A3128" w:rsidRPr="003A3128">
      <w:footerReference w:type="default" r:id="rId9"/>
      <w:footerReference w:type="first" r:id="rId10"/>
      <w:pgSz w:w="12240" w:h="15840" w:code="1"/>
      <w:pgMar w:top="1080" w:right="720" w:bottom="2160" w:left="72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848" w:rsidRDefault="003F2848">
      <w:pPr>
        <w:spacing w:after="0" w:line="240" w:lineRule="auto"/>
      </w:pPr>
      <w:r>
        <w:separator/>
      </w:r>
    </w:p>
    <w:p w:rsidR="003F2848" w:rsidRDefault="003F2848"/>
    <w:p w:rsidR="003F2848" w:rsidRDefault="003F2848"/>
  </w:endnote>
  <w:endnote w:type="continuationSeparator" w:id="0">
    <w:p w:rsidR="003F2848" w:rsidRDefault="003F2848">
      <w:pPr>
        <w:spacing w:after="0" w:line="240" w:lineRule="auto"/>
      </w:pPr>
      <w:r>
        <w:continuationSeparator/>
      </w:r>
    </w:p>
    <w:p w:rsidR="003F2848" w:rsidRDefault="003F2848"/>
    <w:p w:rsidR="003F2848" w:rsidRDefault="003F28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6CC" w:rsidRDefault="00C93E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6703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6CC" w:rsidRDefault="00C67034">
    <w:pPr>
      <w:pStyle w:val="Logo"/>
    </w:pPr>
    <w:r w:rsidRPr="004E2DE6">
      <w:rPr>
        <w:noProof/>
        <w:lang w:val="en-GB" w:eastAsia="en-GB"/>
      </w:rPr>
      <w:drawing>
        <wp:inline distT="0" distB="0" distL="0" distR="0" wp14:anchorId="5EB880E4" wp14:editId="6735A2A3">
          <wp:extent cx="1600200" cy="733665"/>
          <wp:effectExtent l="0" t="0" r="0" b="9525"/>
          <wp:docPr id="6" name="Picture 6" descr="C:\Users\Adedigba Aliy\Documents\favic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edigba Aliy\Documents\favic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0484" cy="75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848" w:rsidRDefault="003F2848">
      <w:pPr>
        <w:spacing w:after="0" w:line="240" w:lineRule="auto"/>
      </w:pPr>
      <w:r>
        <w:separator/>
      </w:r>
    </w:p>
    <w:p w:rsidR="003F2848" w:rsidRDefault="003F2848"/>
    <w:p w:rsidR="003F2848" w:rsidRDefault="003F2848"/>
  </w:footnote>
  <w:footnote w:type="continuationSeparator" w:id="0">
    <w:p w:rsidR="003F2848" w:rsidRDefault="003F2848">
      <w:pPr>
        <w:spacing w:after="0" w:line="240" w:lineRule="auto"/>
      </w:pPr>
      <w:r>
        <w:continuationSeparator/>
      </w:r>
    </w:p>
    <w:p w:rsidR="003F2848" w:rsidRDefault="003F2848"/>
    <w:p w:rsidR="003F2848" w:rsidRDefault="003F28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E230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891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E681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0ABA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C06F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CE4B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A62E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FE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862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D0FD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9FE020A"/>
    <w:multiLevelType w:val="multilevel"/>
    <w:tmpl w:val="76BA62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34"/>
    <w:rsid w:val="001074BE"/>
    <w:rsid w:val="001D0346"/>
    <w:rsid w:val="001E7F8F"/>
    <w:rsid w:val="00207B55"/>
    <w:rsid w:val="00263245"/>
    <w:rsid w:val="00322CC9"/>
    <w:rsid w:val="00344C6F"/>
    <w:rsid w:val="00370D50"/>
    <w:rsid w:val="003A1B8A"/>
    <w:rsid w:val="003A3128"/>
    <w:rsid w:val="003E10A5"/>
    <w:rsid w:val="003F2848"/>
    <w:rsid w:val="003F3593"/>
    <w:rsid w:val="00565C2E"/>
    <w:rsid w:val="005820E8"/>
    <w:rsid w:val="00614633"/>
    <w:rsid w:val="00622B29"/>
    <w:rsid w:val="00624007"/>
    <w:rsid w:val="00625226"/>
    <w:rsid w:val="00637848"/>
    <w:rsid w:val="00674E90"/>
    <w:rsid w:val="00684465"/>
    <w:rsid w:val="006936CC"/>
    <w:rsid w:val="006B144F"/>
    <w:rsid w:val="0077704C"/>
    <w:rsid w:val="0078518D"/>
    <w:rsid w:val="007C1965"/>
    <w:rsid w:val="008B7237"/>
    <w:rsid w:val="009157D7"/>
    <w:rsid w:val="00923239"/>
    <w:rsid w:val="009C2AA2"/>
    <w:rsid w:val="009F109E"/>
    <w:rsid w:val="00A00608"/>
    <w:rsid w:val="00A662FC"/>
    <w:rsid w:val="00AA5BED"/>
    <w:rsid w:val="00BB74F6"/>
    <w:rsid w:val="00BC766C"/>
    <w:rsid w:val="00BF1215"/>
    <w:rsid w:val="00C13283"/>
    <w:rsid w:val="00C67034"/>
    <w:rsid w:val="00C74283"/>
    <w:rsid w:val="00C93E73"/>
    <w:rsid w:val="00CC0A00"/>
    <w:rsid w:val="00CC6B03"/>
    <w:rsid w:val="00D20CAD"/>
    <w:rsid w:val="00D2134D"/>
    <w:rsid w:val="00D52EAD"/>
    <w:rsid w:val="00D62551"/>
    <w:rsid w:val="00D863C7"/>
    <w:rsid w:val="00D86607"/>
    <w:rsid w:val="00D92D74"/>
    <w:rsid w:val="00E12CA9"/>
    <w:rsid w:val="00E433BE"/>
    <w:rsid w:val="00E83C53"/>
    <w:rsid w:val="00EC220A"/>
    <w:rsid w:val="00ED3FDA"/>
    <w:rsid w:val="00F21ECC"/>
    <w:rsid w:val="00F228CB"/>
    <w:rsid w:val="00F2399E"/>
    <w:rsid w:val="00F41AEE"/>
    <w:rsid w:val="00F4314B"/>
    <w:rsid w:val="00F8023A"/>
    <w:rsid w:val="00FE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0C832"/>
  <w15:chartTrackingRefBased/>
  <w15:docId w15:val="{E62CEB0E-5FD9-464B-8E8A-CE871B1C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240" w:line="300" w:lineRule="auto"/>
        <w:ind w:left="37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uiPriority="6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283"/>
  </w:style>
  <w:style w:type="paragraph" w:styleId="Heading1">
    <w:name w:val="heading 1"/>
    <w:basedOn w:val="Normal"/>
    <w:link w:val="Heading1Char"/>
    <w:uiPriority w:val="9"/>
    <w:qFormat/>
    <w:rsid w:val="00C13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2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2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2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2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300" w:line="240" w:lineRule="auto"/>
      <w:ind w:left="0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60"/>
      <w:szCs w:val="6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Title">
    <w:name w:val="Job Title"/>
    <w:basedOn w:val="Normal"/>
    <w:uiPriority w:val="3"/>
    <w:qFormat/>
    <w:pPr>
      <w:spacing w:line="276" w:lineRule="auto"/>
      <w:ind w:left="0"/>
    </w:p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600" w:after="360"/>
    </w:pPr>
  </w:style>
  <w:style w:type="character" w:customStyle="1" w:styleId="DateChar">
    <w:name w:val="Date Char"/>
    <w:basedOn w:val="DefaultParagraphFont"/>
    <w:link w:val="Date"/>
    <w:uiPriority w:val="4"/>
  </w:style>
  <w:style w:type="paragraph" w:styleId="Salutation">
    <w:name w:val="Salutation"/>
    <w:basedOn w:val="Normal"/>
    <w:next w:val="Normal"/>
    <w:link w:val="SalutationChar"/>
    <w:uiPriority w:val="4"/>
    <w:unhideWhenUsed/>
    <w:qFormat/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bCs/>
    </w:rPr>
  </w:style>
  <w:style w:type="paragraph" w:styleId="Closing">
    <w:name w:val="Closing"/>
    <w:basedOn w:val="Normal"/>
    <w:next w:val="Normal"/>
    <w:link w:val="ClosingChar"/>
    <w:uiPriority w:val="5"/>
    <w:unhideWhenUsed/>
    <w:qFormat/>
    <w:pPr>
      <w:spacing w:after="96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5"/>
  </w:style>
  <w:style w:type="paragraph" w:styleId="Header">
    <w:name w:val="header"/>
    <w:basedOn w:val="Normal"/>
    <w:link w:val="HeaderChar"/>
    <w:uiPriority w:val="94"/>
    <w:unhideWhenUsed/>
    <w:rsid w:val="009157D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4"/>
    <w:rsid w:val="009157D7"/>
  </w:style>
  <w:style w:type="paragraph" w:styleId="Footer">
    <w:name w:val="footer"/>
    <w:basedOn w:val="Normal"/>
    <w:link w:val="FooterChar"/>
    <w:uiPriority w:val="99"/>
    <w:unhideWhenUsed/>
    <w:rsid w:val="00C13283"/>
    <w:pPr>
      <w:pBdr>
        <w:top w:val="single" w:sz="4" w:space="4" w:color="4C483D" w:themeColor="text2"/>
      </w:pBdr>
      <w:spacing w:after="0" w:line="240" w:lineRule="auto"/>
      <w:ind w:left="0"/>
      <w:jc w:val="right"/>
    </w:pPr>
    <w:rPr>
      <w:i/>
      <w:iCs/>
      <w:color w:val="DF101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C13283"/>
    <w:rPr>
      <w:i/>
      <w:iCs/>
      <w:color w:val="DF1010" w:themeColor="accent1" w:themeShade="BF"/>
    </w:rPr>
  </w:style>
  <w:style w:type="paragraph" w:customStyle="1" w:styleId="Logo">
    <w:name w:val="Logo"/>
    <w:basedOn w:val="Normal"/>
    <w:uiPriority w:val="10"/>
    <w:qFormat/>
    <w:pPr>
      <w:spacing w:after="0" w:line="240" w:lineRule="auto"/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C13283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283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customStyle="1" w:styleId="ContactInfo">
    <w:name w:val="Contact Info"/>
    <w:basedOn w:val="Normal"/>
    <w:uiPriority w:val="4"/>
    <w:qFormat/>
    <w:rsid w:val="003F3593"/>
    <w:pPr>
      <w:spacing w:after="0" w:line="276" w:lineRule="auto"/>
      <w:ind w:left="0"/>
    </w:pPr>
  </w:style>
  <w:style w:type="paragraph" w:styleId="NoSpacing">
    <w:name w:val="No Spacing"/>
    <w:uiPriority w:val="1"/>
    <w:semiHidden/>
    <w:unhideWhenUsed/>
    <w:qFormat/>
    <w:rsid w:val="009C2AA2"/>
    <w:pPr>
      <w:spacing w:after="0" w:line="240" w:lineRule="auto"/>
      <w:ind w:left="0"/>
    </w:pPr>
    <w:rPr>
      <w:color w:val="auto"/>
    </w:rPr>
  </w:style>
  <w:style w:type="paragraph" w:styleId="Signature">
    <w:name w:val="Signature"/>
    <w:basedOn w:val="Normal"/>
    <w:next w:val="Normal"/>
    <w:link w:val="SignatureChar"/>
    <w:uiPriority w:val="6"/>
    <w:rsid w:val="00C13283"/>
    <w:rPr>
      <w:b/>
      <w:color w:val="DF1010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rsid w:val="00C13283"/>
    <w:rPr>
      <w:b/>
      <w:color w:val="DF1010" w:themeColor="accent1" w:themeShade="BF"/>
    </w:rPr>
  </w:style>
  <w:style w:type="paragraph" w:customStyle="1" w:styleId="Name">
    <w:name w:val="Name"/>
    <w:basedOn w:val="Normal"/>
    <w:uiPriority w:val="2"/>
    <w:qFormat/>
    <w:rsid w:val="00C13283"/>
    <w:pPr>
      <w:spacing w:after="0"/>
      <w:ind w:left="0"/>
    </w:pPr>
    <w:rPr>
      <w:b/>
      <w:color w:val="DF1010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283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283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283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283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283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13283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13283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13283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13283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C13283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13283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C13283"/>
    <w:rPr>
      <w:color w:val="446530" w:themeColor="accent2" w:themeShade="80"/>
      <w:u w:val="singl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132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38352D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13283"/>
    <w:rPr>
      <w:rFonts w:asciiTheme="majorHAnsi" w:eastAsiaTheme="majorEastAsia" w:hAnsiTheme="majorHAnsi" w:cstheme="majorBidi"/>
      <w:color w:val="38352D" w:themeColor="text2" w:themeShade="BF"/>
      <w:sz w:val="24"/>
      <w:szCs w:val="24"/>
      <w:shd w:val="pct20" w:color="auto" w:fill="au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3283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utions@antumsof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digba%20Aliy\AppData\Roaming\Microsoft\Templates\Letterhead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3BDA6D9BE14AECB328B383D3C2D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B684-B22E-4F78-B8C0-A587C89F7517}"/>
      </w:docPartPr>
      <w:docPartBody>
        <w:p w:rsidR="00000000" w:rsidRDefault="002A48A5">
          <w:pPr>
            <w:pStyle w:val="153BDA6D9BE14AECB328B383D3C2D91D"/>
          </w:pPr>
          <w:r>
            <w:t>Sincerely</w:t>
          </w:r>
        </w:p>
      </w:docPartBody>
    </w:docPart>
    <w:docPart>
      <w:docPartPr>
        <w:name w:val="6C073D4C0C974A718C8EF5EA4402F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A878D-4B7F-47C3-A619-D60B8D195CD0}"/>
      </w:docPartPr>
      <w:docPartBody>
        <w:p w:rsidR="00000000" w:rsidRDefault="002A48A5">
          <w:pPr>
            <w:pStyle w:val="6C073D4C0C974A718C8EF5EA4402F5B5"/>
          </w:pPr>
          <w:r w:rsidRPr="008B7237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A5"/>
    <w:rsid w:val="002A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060136D0D477381ABDA1173D0AD05">
    <w:name w:val="3E8060136D0D477381ABDA1173D0AD05"/>
  </w:style>
  <w:style w:type="paragraph" w:customStyle="1" w:styleId="553C465A5F5B4E09B8C51823A5825382">
    <w:name w:val="553C465A5F5B4E09B8C51823A5825382"/>
  </w:style>
  <w:style w:type="paragraph" w:customStyle="1" w:styleId="87C2200B8F18451A83BD69D1551A0EFA">
    <w:name w:val="87C2200B8F18451A83BD69D1551A0EFA"/>
  </w:style>
  <w:style w:type="paragraph" w:customStyle="1" w:styleId="62743EBD51C143C7828CDF6B8BBB8ECE">
    <w:name w:val="62743EBD51C143C7828CDF6B8BBB8ECE"/>
  </w:style>
  <w:style w:type="paragraph" w:customStyle="1" w:styleId="8C36B6231C2F4AA9B5D31FBFAF799FCB">
    <w:name w:val="8C36B6231C2F4AA9B5D31FBFAF799FCB"/>
  </w:style>
  <w:style w:type="paragraph" w:customStyle="1" w:styleId="95458B3356544DC29BAE7E8011F0A195">
    <w:name w:val="95458B3356544DC29BAE7E8011F0A195"/>
  </w:style>
  <w:style w:type="paragraph" w:customStyle="1" w:styleId="F717C9E0A9574B0FBBCE0A67D411E5C8">
    <w:name w:val="F717C9E0A9574B0FBBCE0A67D411E5C8"/>
  </w:style>
  <w:style w:type="paragraph" w:customStyle="1" w:styleId="92BF93F57DB449A19B79224F28178DC5">
    <w:name w:val="92BF93F57DB449A19B79224F28178DC5"/>
  </w:style>
  <w:style w:type="paragraph" w:customStyle="1" w:styleId="E10B78735A6549F9914B89DDE6E5BAED">
    <w:name w:val="E10B78735A6549F9914B89DDE6E5BAED"/>
  </w:style>
  <w:style w:type="paragraph" w:customStyle="1" w:styleId="935FB94CA58D4053BA650651609BE1F5">
    <w:name w:val="935FB94CA58D4053BA650651609BE1F5"/>
  </w:style>
  <w:style w:type="paragraph" w:customStyle="1" w:styleId="C2D0158790B24C20AF78B88574637E01">
    <w:name w:val="C2D0158790B24C20AF78B88574637E01"/>
  </w:style>
  <w:style w:type="paragraph" w:customStyle="1" w:styleId="64D0B375B58349C6974FB1A394C12ED6">
    <w:name w:val="64D0B375B58349C6974FB1A394C12ED6"/>
  </w:style>
  <w:style w:type="paragraph" w:customStyle="1" w:styleId="74F7D84D93FA4E7C8E2819DA634F8C3E">
    <w:name w:val="74F7D84D93FA4E7C8E2819DA634F8C3E"/>
  </w:style>
  <w:style w:type="paragraph" w:customStyle="1" w:styleId="2E5D15E773D243229DD3DCAD20DADA5F">
    <w:name w:val="2E5D15E773D243229DD3DCAD20DADA5F"/>
  </w:style>
  <w:style w:type="paragraph" w:customStyle="1" w:styleId="8B97B4C0D99546EDAC3F339EC9FDF1FA">
    <w:name w:val="8B97B4C0D99546EDAC3F339EC9FDF1FA"/>
  </w:style>
  <w:style w:type="paragraph" w:customStyle="1" w:styleId="AD15628A763F422F854FF738757954FD">
    <w:name w:val="AD15628A763F422F854FF738757954FD"/>
  </w:style>
  <w:style w:type="paragraph" w:customStyle="1" w:styleId="04D1E7D77D354AAFA7C13FB6D70884A0">
    <w:name w:val="04D1E7D77D354AAFA7C13FB6D70884A0"/>
  </w:style>
  <w:style w:type="paragraph" w:customStyle="1" w:styleId="153BDA6D9BE14AECB328B383D3C2D91D">
    <w:name w:val="153BDA6D9BE14AECB328B383D3C2D91D"/>
  </w:style>
  <w:style w:type="paragraph" w:customStyle="1" w:styleId="6C073D4C0C974A718C8EF5EA4402F5B5">
    <w:name w:val="6C073D4C0C974A718C8EF5EA4402F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The Email Polytechnic Ibadan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(Red design)</Template>
  <TotalTime>34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Adedigba Aliu</dc:creator>
  <cp:keywords/>
  <dc:description/>
  <cp:lastModifiedBy>Adedigba Aliy</cp:lastModifiedBy>
  <cp:revision>6</cp:revision>
  <dcterms:created xsi:type="dcterms:W3CDTF">2020-09-30T10:31:00Z</dcterms:created>
  <dcterms:modified xsi:type="dcterms:W3CDTF">2020-09-30T11:05:00Z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